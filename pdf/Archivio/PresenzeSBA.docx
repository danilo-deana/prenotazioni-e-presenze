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984C1" w14:textId="4632A4A6" w:rsidR="0042173E" w:rsidRPr="00E11364" w:rsidRDefault="00E11364" w:rsidP="00E11364">
      <w:pPr>
        <w:pStyle w:val="Titolo1"/>
        <w:rPr>
          <w:szCs w:val="28"/>
        </w:rPr>
      </w:pPr>
      <w:r w:rsidRPr="00E11364">
        <w:rPr>
          <w:szCs w:val="28"/>
        </w:rPr>
        <w:t xml:space="preserve">Biblioteche SBA. Posti disponibili e </w:t>
      </w:r>
      <w:r w:rsidR="007A366E">
        <w:rPr>
          <w:szCs w:val="28"/>
        </w:rPr>
        <w:t>presenze</w:t>
      </w:r>
      <w:r w:rsidRPr="00E11364">
        <w:rPr>
          <w:szCs w:val="28"/>
        </w:rPr>
        <w:t xml:space="preserve"> </w:t>
      </w:r>
      <w:r w:rsidR="00135176">
        <w:rPr>
          <w:szCs w:val="28"/>
        </w:rPr>
        <w:t>19-23</w:t>
      </w:r>
      <w:r w:rsidRPr="00E11364">
        <w:rPr>
          <w:szCs w:val="28"/>
        </w:rPr>
        <w:t xml:space="preserve"> aprile 2021</w:t>
      </w:r>
    </w:p>
    <w:p w14:paraId="1CB690E5" w14:textId="22325543" w:rsidR="00E11364" w:rsidRDefault="009715FE" w:rsidP="00611A9B">
      <w:r>
        <w:rPr>
          <w:noProof/>
        </w:rPr>
        <w:drawing>
          <wp:inline distT="0" distB="0" distL="0" distR="0" wp14:anchorId="7FFDA508" wp14:editId="18554BD9">
            <wp:extent cx="6120130" cy="4339590"/>
            <wp:effectExtent l="0" t="0" r="127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5478" w:type="pct"/>
        <w:tblLook w:val="04A0" w:firstRow="1" w:lastRow="0" w:firstColumn="1" w:lastColumn="0" w:noHBand="0" w:noVBand="1"/>
      </w:tblPr>
      <w:tblGrid>
        <w:gridCol w:w="2232"/>
        <w:gridCol w:w="2730"/>
        <w:gridCol w:w="2793"/>
        <w:gridCol w:w="2793"/>
      </w:tblGrid>
      <w:tr w:rsidR="00034222" w14:paraId="621B0BCC" w14:textId="77777777" w:rsidTr="00034222">
        <w:trPr>
          <w:trHeight w:val="300"/>
        </w:trPr>
        <w:tc>
          <w:tcPr>
            <w:tcW w:w="1058" w:type="pct"/>
            <w:noWrap/>
            <w:hideMark/>
          </w:tcPr>
          <w:p w14:paraId="18548159" w14:textId="77777777" w:rsidR="00034222" w:rsidRPr="00EC770F" w:rsidRDefault="00034222" w:rsidP="00034222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Biblioteca</w:t>
            </w:r>
          </w:p>
        </w:tc>
        <w:tc>
          <w:tcPr>
            <w:tcW w:w="1294" w:type="pct"/>
          </w:tcPr>
          <w:p w14:paraId="7CE67A42" w14:textId="2BC90D55" w:rsidR="00034222" w:rsidRPr="00EC770F" w:rsidRDefault="00034222" w:rsidP="00034222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Posti disponibili</w:t>
            </w:r>
          </w:p>
        </w:tc>
        <w:tc>
          <w:tcPr>
            <w:tcW w:w="1324" w:type="pct"/>
          </w:tcPr>
          <w:p w14:paraId="38999F36" w14:textId="37F0DDDC" w:rsidR="00034222" w:rsidRDefault="00034222" w:rsidP="00034222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resenze</w:t>
            </w:r>
            <w:r w:rsidRPr="00EC770F"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 xml:space="preserve"> (media)</w:t>
            </w:r>
          </w:p>
        </w:tc>
        <w:tc>
          <w:tcPr>
            <w:tcW w:w="1324" w:type="pct"/>
            <w:noWrap/>
            <w:hideMark/>
          </w:tcPr>
          <w:p w14:paraId="7CF2E921" w14:textId="39C0E839" w:rsidR="00034222" w:rsidRPr="00EC770F" w:rsidRDefault="00034222" w:rsidP="00034222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Presenze</w:t>
            </w:r>
            <w:r w:rsidRPr="00EC770F"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 xml:space="preserve"> (picco settimanale)</w:t>
            </w:r>
          </w:p>
        </w:tc>
      </w:tr>
      <w:tr w:rsidR="00034222" w14:paraId="32D8287F" w14:textId="77777777" w:rsidTr="00034222">
        <w:trPr>
          <w:trHeight w:val="300"/>
        </w:trPr>
        <w:tc>
          <w:tcPr>
            <w:tcW w:w="1058" w:type="pct"/>
            <w:noWrap/>
            <w:hideMark/>
          </w:tcPr>
          <w:p w14:paraId="42A08506" w14:textId="77777777" w:rsidR="00034222" w:rsidRPr="00EC770F" w:rsidRDefault="00034222" w:rsidP="00034222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Agraria</w:t>
            </w:r>
          </w:p>
        </w:tc>
        <w:tc>
          <w:tcPr>
            <w:tcW w:w="1294" w:type="pct"/>
          </w:tcPr>
          <w:p w14:paraId="1636209E" w14:textId="0551B9A6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324" w:type="pct"/>
          </w:tcPr>
          <w:p w14:paraId="065EC243" w14:textId="2E7C1E22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23,6</w:t>
            </w:r>
          </w:p>
        </w:tc>
        <w:tc>
          <w:tcPr>
            <w:tcW w:w="1324" w:type="pct"/>
            <w:noWrap/>
            <w:hideMark/>
          </w:tcPr>
          <w:p w14:paraId="231C10F2" w14:textId="787D9F8C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31</w:t>
            </w:r>
          </w:p>
        </w:tc>
      </w:tr>
      <w:tr w:rsidR="00034222" w14:paraId="250EA224" w14:textId="77777777" w:rsidTr="00034222">
        <w:trPr>
          <w:trHeight w:val="300"/>
        </w:trPr>
        <w:tc>
          <w:tcPr>
            <w:tcW w:w="1058" w:type="pct"/>
            <w:noWrap/>
            <w:hideMark/>
          </w:tcPr>
          <w:p w14:paraId="29965F7D" w14:textId="77777777" w:rsidR="00034222" w:rsidRPr="00EC770F" w:rsidRDefault="00034222" w:rsidP="00034222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Arte</w:t>
            </w:r>
          </w:p>
        </w:tc>
        <w:tc>
          <w:tcPr>
            <w:tcW w:w="1294" w:type="pct"/>
          </w:tcPr>
          <w:p w14:paraId="254E3155" w14:textId="2B4BB8E6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324" w:type="pct"/>
          </w:tcPr>
          <w:p w14:paraId="05E3A130" w14:textId="6A9CD6B1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17,4</w:t>
            </w:r>
          </w:p>
        </w:tc>
        <w:tc>
          <w:tcPr>
            <w:tcW w:w="1324" w:type="pct"/>
            <w:noWrap/>
            <w:hideMark/>
          </w:tcPr>
          <w:p w14:paraId="08D9FF9A" w14:textId="7C4F3650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22</w:t>
            </w:r>
          </w:p>
        </w:tc>
      </w:tr>
      <w:tr w:rsidR="00034222" w14:paraId="6927888E" w14:textId="77777777" w:rsidTr="00034222">
        <w:trPr>
          <w:trHeight w:val="300"/>
        </w:trPr>
        <w:tc>
          <w:tcPr>
            <w:tcW w:w="1058" w:type="pct"/>
            <w:noWrap/>
            <w:hideMark/>
          </w:tcPr>
          <w:p w14:paraId="3D6F12A0" w14:textId="77777777" w:rsidR="00034222" w:rsidRPr="00EC770F" w:rsidRDefault="00034222" w:rsidP="00034222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BICF</w:t>
            </w:r>
          </w:p>
        </w:tc>
        <w:tc>
          <w:tcPr>
            <w:tcW w:w="1294" w:type="pct"/>
          </w:tcPr>
          <w:p w14:paraId="4F192BC1" w14:textId="1301193F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324" w:type="pct"/>
          </w:tcPr>
          <w:p w14:paraId="32A7165F" w14:textId="1DE52410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51,6</w:t>
            </w:r>
          </w:p>
        </w:tc>
        <w:tc>
          <w:tcPr>
            <w:tcW w:w="1324" w:type="pct"/>
            <w:noWrap/>
            <w:hideMark/>
          </w:tcPr>
          <w:p w14:paraId="692A4BE7" w14:textId="08AB6750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63</w:t>
            </w:r>
          </w:p>
        </w:tc>
      </w:tr>
      <w:tr w:rsidR="00034222" w14:paraId="7562EF7C" w14:textId="77777777" w:rsidTr="00034222">
        <w:trPr>
          <w:trHeight w:val="300"/>
        </w:trPr>
        <w:tc>
          <w:tcPr>
            <w:tcW w:w="1058" w:type="pct"/>
            <w:noWrap/>
            <w:hideMark/>
          </w:tcPr>
          <w:p w14:paraId="2CAEA66C" w14:textId="77777777" w:rsidR="00034222" w:rsidRPr="00EC770F" w:rsidRDefault="00034222" w:rsidP="00034222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BSGU</w:t>
            </w:r>
          </w:p>
        </w:tc>
        <w:tc>
          <w:tcPr>
            <w:tcW w:w="1294" w:type="pct"/>
          </w:tcPr>
          <w:p w14:paraId="7171128F" w14:textId="2C32373B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324" w:type="pct"/>
          </w:tcPr>
          <w:p w14:paraId="7F5983C4" w14:textId="7AA53288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102,5</w:t>
            </w:r>
          </w:p>
        </w:tc>
        <w:tc>
          <w:tcPr>
            <w:tcW w:w="1324" w:type="pct"/>
            <w:noWrap/>
            <w:hideMark/>
          </w:tcPr>
          <w:p w14:paraId="43335A38" w14:textId="4F11F7BA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114</w:t>
            </w:r>
          </w:p>
        </w:tc>
      </w:tr>
      <w:tr w:rsidR="00034222" w14:paraId="1379ABB7" w14:textId="77777777" w:rsidTr="00034222">
        <w:trPr>
          <w:trHeight w:val="300"/>
        </w:trPr>
        <w:tc>
          <w:tcPr>
            <w:tcW w:w="1058" w:type="pct"/>
            <w:noWrap/>
            <w:hideMark/>
          </w:tcPr>
          <w:p w14:paraId="6F8A5FDB" w14:textId="77777777" w:rsidR="00034222" w:rsidRPr="00EC770F" w:rsidRDefault="00034222" w:rsidP="00034222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Biomedica</w:t>
            </w:r>
          </w:p>
        </w:tc>
        <w:tc>
          <w:tcPr>
            <w:tcW w:w="1294" w:type="pct"/>
          </w:tcPr>
          <w:p w14:paraId="0C3EEA66" w14:textId="1D7D8A25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324" w:type="pct"/>
          </w:tcPr>
          <w:p w14:paraId="13BC43FB" w14:textId="2E907881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23,6</w:t>
            </w:r>
          </w:p>
        </w:tc>
        <w:tc>
          <w:tcPr>
            <w:tcW w:w="1324" w:type="pct"/>
            <w:noWrap/>
            <w:hideMark/>
          </w:tcPr>
          <w:p w14:paraId="2A8C3F7C" w14:textId="2820F74E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36</w:t>
            </w:r>
          </w:p>
        </w:tc>
      </w:tr>
      <w:tr w:rsidR="00034222" w14:paraId="709C5967" w14:textId="77777777" w:rsidTr="00034222">
        <w:trPr>
          <w:trHeight w:val="300"/>
        </w:trPr>
        <w:tc>
          <w:tcPr>
            <w:tcW w:w="1058" w:type="pct"/>
            <w:noWrap/>
            <w:hideMark/>
          </w:tcPr>
          <w:p w14:paraId="3DBD5A4E" w14:textId="77777777" w:rsidR="00034222" w:rsidRPr="00EC770F" w:rsidRDefault="00034222" w:rsidP="00034222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Filosofia</w:t>
            </w:r>
          </w:p>
        </w:tc>
        <w:tc>
          <w:tcPr>
            <w:tcW w:w="1294" w:type="pct"/>
          </w:tcPr>
          <w:p w14:paraId="43C702F7" w14:textId="74297602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24" w:type="pct"/>
          </w:tcPr>
          <w:p w14:paraId="6CE577F4" w14:textId="776BB252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21,6</w:t>
            </w:r>
          </w:p>
        </w:tc>
        <w:tc>
          <w:tcPr>
            <w:tcW w:w="1324" w:type="pct"/>
            <w:noWrap/>
            <w:hideMark/>
          </w:tcPr>
          <w:p w14:paraId="243E3F79" w14:textId="3888A317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25</w:t>
            </w:r>
          </w:p>
        </w:tc>
      </w:tr>
      <w:tr w:rsidR="00034222" w14:paraId="476081AF" w14:textId="77777777" w:rsidTr="00034222">
        <w:trPr>
          <w:trHeight w:val="300"/>
        </w:trPr>
        <w:tc>
          <w:tcPr>
            <w:tcW w:w="1058" w:type="pct"/>
            <w:noWrap/>
            <w:hideMark/>
          </w:tcPr>
          <w:p w14:paraId="391EA5C0" w14:textId="77777777" w:rsidR="00034222" w:rsidRPr="00EC770F" w:rsidRDefault="00034222" w:rsidP="00034222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Lingue</w:t>
            </w:r>
          </w:p>
        </w:tc>
        <w:tc>
          <w:tcPr>
            <w:tcW w:w="1294" w:type="pct"/>
          </w:tcPr>
          <w:p w14:paraId="029806EF" w14:textId="75A114A2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24" w:type="pct"/>
          </w:tcPr>
          <w:p w14:paraId="06F06D89" w14:textId="79A4DC3C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5,4</w:t>
            </w:r>
          </w:p>
        </w:tc>
        <w:tc>
          <w:tcPr>
            <w:tcW w:w="1324" w:type="pct"/>
            <w:noWrap/>
            <w:hideMark/>
          </w:tcPr>
          <w:p w14:paraId="67C98ECA" w14:textId="3A37BA3C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9</w:t>
            </w:r>
          </w:p>
        </w:tc>
      </w:tr>
      <w:tr w:rsidR="00034222" w14:paraId="0A97903F" w14:textId="77777777" w:rsidTr="00034222">
        <w:trPr>
          <w:trHeight w:val="300"/>
        </w:trPr>
        <w:tc>
          <w:tcPr>
            <w:tcW w:w="1058" w:type="pct"/>
            <w:noWrap/>
            <w:hideMark/>
          </w:tcPr>
          <w:p w14:paraId="5C5BEA1E" w14:textId="77777777" w:rsidR="00034222" w:rsidRPr="00EC770F" w:rsidRDefault="00034222" w:rsidP="00034222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proofErr w:type="spellStart"/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Malliani</w:t>
            </w:r>
            <w:proofErr w:type="spellEnd"/>
          </w:p>
        </w:tc>
        <w:tc>
          <w:tcPr>
            <w:tcW w:w="1294" w:type="pct"/>
          </w:tcPr>
          <w:p w14:paraId="6EBC29E9" w14:textId="3FA194A5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324" w:type="pct"/>
          </w:tcPr>
          <w:p w14:paraId="2C7F572C" w14:textId="44A1F217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20,5</w:t>
            </w:r>
          </w:p>
        </w:tc>
        <w:tc>
          <w:tcPr>
            <w:tcW w:w="1324" w:type="pct"/>
            <w:noWrap/>
            <w:hideMark/>
          </w:tcPr>
          <w:p w14:paraId="4D316F0B" w14:textId="50A6DD29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38</w:t>
            </w:r>
          </w:p>
        </w:tc>
      </w:tr>
      <w:tr w:rsidR="00034222" w14:paraId="2EFDA0CC" w14:textId="77777777" w:rsidTr="00034222">
        <w:trPr>
          <w:trHeight w:val="300"/>
        </w:trPr>
        <w:tc>
          <w:tcPr>
            <w:tcW w:w="1058" w:type="pct"/>
            <w:noWrap/>
            <w:hideMark/>
          </w:tcPr>
          <w:p w14:paraId="73856AFF" w14:textId="77777777" w:rsidR="00034222" w:rsidRPr="00EC770F" w:rsidRDefault="00034222" w:rsidP="00034222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Matematica</w:t>
            </w:r>
          </w:p>
        </w:tc>
        <w:tc>
          <w:tcPr>
            <w:tcW w:w="1294" w:type="pct"/>
          </w:tcPr>
          <w:p w14:paraId="0C1600CA" w14:textId="34D05948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24" w:type="pct"/>
          </w:tcPr>
          <w:p w14:paraId="2BA6E0F6" w14:textId="13D145C8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8,4</w:t>
            </w:r>
          </w:p>
        </w:tc>
        <w:tc>
          <w:tcPr>
            <w:tcW w:w="1324" w:type="pct"/>
            <w:noWrap/>
            <w:hideMark/>
          </w:tcPr>
          <w:p w14:paraId="6066AC9D" w14:textId="2C3FEE54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22</w:t>
            </w:r>
          </w:p>
        </w:tc>
      </w:tr>
      <w:tr w:rsidR="00034222" w14:paraId="0A20F6DF" w14:textId="77777777" w:rsidTr="00034222">
        <w:trPr>
          <w:trHeight w:val="300"/>
        </w:trPr>
        <w:tc>
          <w:tcPr>
            <w:tcW w:w="1058" w:type="pct"/>
            <w:noWrap/>
            <w:hideMark/>
          </w:tcPr>
          <w:p w14:paraId="530E7D7D" w14:textId="77777777" w:rsidR="00034222" w:rsidRPr="00EC770F" w:rsidRDefault="00034222" w:rsidP="00034222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Mediazione</w:t>
            </w:r>
          </w:p>
        </w:tc>
        <w:tc>
          <w:tcPr>
            <w:tcW w:w="1294" w:type="pct"/>
          </w:tcPr>
          <w:p w14:paraId="15198A85" w14:textId="37FDE2BE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324" w:type="pct"/>
          </w:tcPr>
          <w:p w14:paraId="7507D131" w14:textId="5E6ED2EF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6,8</w:t>
            </w:r>
          </w:p>
        </w:tc>
        <w:tc>
          <w:tcPr>
            <w:tcW w:w="1324" w:type="pct"/>
            <w:noWrap/>
            <w:hideMark/>
          </w:tcPr>
          <w:p w14:paraId="6DF0F3E8" w14:textId="3C110C0B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14</w:t>
            </w:r>
          </w:p>
        </w:tc>
      </w:tr>
      <w:tr w:rsidR="00034222" w14:paraId="6B4CCAB9" w14:textId="77777777" w:rsidTr="00034222">
        <w:trPr>
          <w:trHeight w:val="300"/>
        </w:trPr>
        <w:tc>
          <w:tcPr>
            <w:tcW w:w="1058" w:type="pct"/>
            <w:noWrap/>
            <w:hideMark/>
          </w:tcPr>
          <w:p w14:paraId="2DAB8807" w14:textId="77777777" w:rsidR="00034222" w:rsidRPr="00EC770F" w:rsidRDefault="00034222" w:rsidP="00034222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Medicina</w:t>
            </w:r>
          </w:p>
        </w:tc>
        <w:tc>
          <w:tcPr>
            <w:tcW w:w="1294" w:type="pct"/>
          </w:tcPr>
          <w:p w14:paraId="322859E8" w14:textId="21F066B8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24" w:type="pct"/>
          </w:tcPr>
          <w:p w14:paraId="0DE8696D" w14:textId="5C9F0D63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5,4</w:t>
            </w:r>
          </w:p>
        </w:tc>
        <w:tc>
          <w:tcPr>
            <w:tcW w:w="1324" w:type="pct"/>
            <w:noWrap/>
            <w:hideMark/>
          </w:tcPr>
          <w:p w14:paraId="288E452B" w14:textId="47F144C7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6</w:t>
            </w:r>
          </w:p>
        </w:tc>
      </w:tr>
      <w:tr w:rsidR="00034222" w14:paraId="70C7E72E" w14:textId="77777777" w:rsidTr="00034222">
        <w:trPr>
          <w:trHeight w:val="300"/>
        </w:trPr>
        <w:tc>
          <w:tcPr>
            <w:tcW w:w="1058" w:type="pct"/>
            <w:noWrap/>
            <w:hideMark/>
          </w:tcPr>
          <w:p w14:paraId="7C0A000F" w14:textId="77777777" w:rsidR="00034222" w:rsidRPr="00EC770F" w:rsidRDefault="00034222" w:rsidP="00034222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SAFM</w:t>
            </w:r>
          </w:p>
        </w:tc>
        <w:tc>
          <w:tcPr>
            <w:tcW w:w="1294" w:type="pct"/>
          </w:tcPr>
          <w:p w14:paraId="1F03E022" w14:textId="1EA17690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324" w:type="pct"/>
          </w:tcPr>
          <w:p w14:paraId="1DBA6C04" w14:textId="5CD184C0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31,4</w:t>
            </w:r>
          </w:p>
        </w:tc>
        <w:tc>
          <w:tcPr>
            <w:tcW w:w="1324" w:type="pct"/>
            <w:noWrap/>
            <w:hideMark/>
          </w:tcPr>
          <w:p w14:paraId="26B12C2C" w14:textId="282139FD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36</w:t>
            </w:r>
          </w:p>
        </w:tc>
      </w:tr>
      <w:tr w:rsidR="00034222" w14:paraId="4F632428" w14:textId="77777777" w:rsidTr="00034222">
        <w:trPr>
          <w:trHeight w:val="300"/>
        </w:trPr>
        <w:tc>
          <w:tcPr>
            <w:tcW w:w="1058" w:type="pct"/>
            <w:noWrap/>
            <w:hideMark/>
          </w:tcPr>
          <w:p w14:paraId="3FFCCB0B" w14:textId="77777777" w:rsidR="00034222" w:rsidRPr="00EC770F" w:rsidRDefault="00034222" w:rsidP="00034222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Scienze della Terra</w:t>
            </w:r>
          </w:p>
        </w:tc>
        <w:tc>
          <w:tcPr>
            <w:tcW w:w="1294" w:type="pct"/>
          </w:tcPr>
          <w:p w14:paraId="6FDEDFC2" w14:textId="334E445C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24" w:type="pct"/>
          </w:tcPr>
          <w:p w14:paraId="74E0CA35" w14:textId="6CDEA844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2,8</w:t>
            </w:r>
          </w:p>
        </w:tc>
        <w:tc>
          <w:tcPr>
            <w:tcW w:w="1324" w:type="pct"/>
            <w:noWrap/>
            <w:hideMark/>
          </w:tcPr>
          <w:p w14:paraId="60063E3C" w14:textId="13CE8569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6</w:t>
            </w:r>
          </w:p>
        </w:tc>
      </w:tr>
      <w:tr w:rsidR="00034222" w14:paraId="167BAAA1" w14:textId="77777777" w:rsidTr="00034222">
        <w:trPr>
          <w:trHeight w:val="300"/>
        </w:trPr>
        <w:tc>
          <w:tcPr>
            <w:tcW w:w="1058" w:type="pct"/>
            <w:noWrap/>
            <w:hideMark/>
          </w:tcPr>
          <w:p w14:paraId="296EFA75" w14:textId="77777777" w:rsidR="00034222" w:rsidRPr="00EC770F" w:rsidRDefault="00034222" w:rsidP="00034222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Scienze politiche</w:t>
            </w:r>
          </w:p>
        </w:tc>
        <w:tc>
          <w:tcPr>
            <w:tcW w:w="1294" w:type="pct"/>
          </w:tcPr>
          <w:p w14:paraId="751B3B3D" w14:textId="5CA1534A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324" w:type="pct"/>
          </w:tcPr>
          <w:p w14:paraId="7D571EDD" w14:textId="34EA35D6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37,6</w:t>
            </w:r>
          </w:p>
        </w:tc>
        <w:tc>
          <w:tcPr>
            <w:tcW w:w="1324" w:type="pct"/>
            <w:noWrap/>
            <w:hideMark/>
          </w:tcPr>
          <w:p w14:paraId="218B31DF" w14:textId="6EBA54E1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46</w:t>
            </w:r>
          </w:p>
        </w:tc>
      </w:tr>
      <w:tr w:rsidR="00034222" w14:paraId="2559FDCC" w14:textId="77777777" w:rsidTr="00034222">
        <w:trPr>
          <w:trHeight w:val="300"/>
        </w:trPr>
        <w:tc>
          <w:tcPr>
            <w:tcW w:w="1058" w:type="pct"/>
            <w:noWrap/>
            <w:hideMark/>
          </w:tcPr>
          <w:p w14:paraId="214DAF5E" w14:textId="77777777" w:rsidR="00034222" w:rsidRPr="00EC770F" w:rsidRDefault="00034222" w:rsidP="00034222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Storia</w:t>
            </w:r>
          </w:p>
        </w:tc>
        <w:tc>
          <w:tcPr>
            <w:tcW w:w="1294" w:type="pct"/>
          </w:tcPr>
          <w:p w14:paraId="4A23EE80" w14:textId="34051DDE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24" w:type="pct"/>
          </w:tcPr>
          <w:p w14:paraId="71ACEC76" w14:textId="18201368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24,6</w:t>
            </w:r>
          </w:p>
        </w:tc>
        <w:tc>
          <w:tcPr>
            <w:tcW w:w="1324" w:type="pct"/>
            <w:noWrap/>
            <w:hideMark/>
          </w:tcPr>
          <w:p w14:paraId="3C4D78EE" w14:textId="1248107B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28</w:t>
            </w:r>
          </w:p>
        </w:tc>
      </w:tr>
      <w:tr w:rsidR="00034222" w14:paraId="4D362C90" w14:textId="77777777" w:rsidTr="00034222">
        <w:trPr>
          <w:trHeight w:val="300"/>
        </w:trPr>
        <w:tc>
          <w:tcPr>
            <w:tcW w:w="1058" w:type="pct"/>
            <w:noWrap/>
            <w:hideMark/>
          </w:tcPr>
          <w:p w14:paraId="086A4405" w14:textId="77777777" w:rsidR="00034222" w:rsidRPr="00EC770F" w:rsidRDefault="00034222" w:rsidP="00034222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Veterinaria</w:t>
            </w:r>
          </w:p>
        </w:tc>
        <w:tc>
          <w:tcPr>
            <w:tcW w:w="1294" w:type="pct"/>
          </w:tcPr>
          <w:p w14:paraId="04D8CCCB" w14:textId="43579B46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324" w:type="pct"/>
          </w:tcPr>
          <w:p w14:paraId="02168487" w14:textId="21954D42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9,6</w:t>
            </w:r>
          </w:p>
        </w:tc>
        <w:tc>
          <w:tcPr>
            <w:tcW w:w="1324" w:type="pct"/>
            <w:noWrap/>
            <w:hideMark/>
          </w:tcPr>
          <w:p w14:paraId="6FC01D2D" w14:textId="11F86A66" w:rsidR="00034222" w:rsidRPr="00EC770F" w:rsidRDefault="00034222" w:rsidP="00034222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EC770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17</w:t>
            </w:r>
          </w:p>
        </w:tc>
      </w:tr>
    </w:tbl>
    <w:p w14:paraId="3F309646" w14:textId="77777777" w:rsidR="00756115" w:rsidRDefault="00756115" w:rsidP="00EC770F"/>
    <w:sectPr w:rsidR="00756115" w:rsidSect="00EC770F">
      <w:headerReference w:type="default" r:id="rId7"/>
      <w:footerReference w:type="default" r:id="rId8"/>
      <w:pgSz w:w="11906" w:h="16838" w:code="9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E4353" w14:textId="77777777" w:rsidR="005D6542" w:rsidRDefault="005D6542">
      <w:r>
        <w:separator/>
      </w:r>
    </w:p>
  </w:endnote>
  <w:endnote w:type="continuationSeparator" w:id="0">
    <w:p w14:paraId="7F8F02DD" w14:textId="77777777" w:rsidR="005D6542" w:rsidRDefault="005D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615E9" w14:textId="77777777" w:rsidR="00756115" w:rsidRDefault="007A366E" w:rsidP="00633AD7">
    <w:pPr>
      <w:pStyle w:val="Pidipagina"/>
      <w:rPr>
        <w:sz w:val="17"/>
        <w:szCs w:val="17"/>
      </w:rPr>
    </w:pPr>
    <w:r>
      <w:rPr>
        <w:noProof/>
        <w:sz w:val="17"/>
        <w:szCs w:val="17"/>
      </w:rPr>
      <w:drawing>
        <wp:inline distT="0" distB="0" distL="0" distR="0" wp14:anchorId="3ED1839D" wp14:editId="06B2E1B3">
          <wp:extent cx="6120765" cy="59055"/>
          <wp:effectExtent l="0" t="0" r="0" b="0"/>
          <wp:docPr id="2" name="Immagine 2" descr="ri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i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59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637CDD" w14:textId="77777777" w:rsidR="00756115" w:rsidRPr="00611A9B" w:rsidRDefault="00756115" w:rsidP="00855620">
    <w:pPr>
      <w:pStyle w:val="Pidipagina"/>
      <w:jc w:val="center"/>
      <w:rPr>
        <w:sz w:val="17"/>
        <w:szCs w:val="17"/>
      </w:rPr>
    </w:pPr>
    <w:r w:rsidRPr="00611A9B">
      <w:rPr>
        <w:sz w:val="17"/>
        <w:szCs w:val="17"/>
      </w:rPr>
      <w:t xml:space="preserve">Università degli Studi di Milano, via </w:t>
    </w:r>
    <w:r w:rsidR="00943381">
      <w:rPr>
        <w:sz w:val="17"/>
        <w:szCs w:val="17"/>
      </w:rPr>
      <w:t>Santa Sofia 9</w:t>
    </w:r>
    <w:r w:rsidRPr="00611A9B">
      <w:rPr>
        <w:sz w:val="17"/>
        <w:szCs w:val="17"/>
      </w:rPr>
      <w:t xml:space="preserve"> - 20122 Milano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6C9EE" w14:textId="77777777" w:rsidR="005D6542" w:rsidRDefault="005D6542">
      <w:r>
        <w:separator/>
      </w:r>
    </w:p>
  </w:footnote>
  <w:footnote w:type="continuationSeparator" w:id="0">
    <w:p w14:paraId="57868116" w14:textId="77777777" w:rsidR="005D6542" w:rsidRDefault="005D6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31FF2" w14:textId="77777777" w:rsidR="00756115" w:rsidRDefault="007A366E">
    <w:pPr>
      <w:pStyle w:val="Intestazion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D9CD649" wp14:editId="74D5880E">
          <wp:simplePos x="0" y="0"/>
          <wp:positionH relativeFrom="margin">
            <wp:posOffset>35560</wp:posOffset>
          </wp:positionH>
          <wp:positionV relativeFrom="margin">
            <wp:posOffset>-472440</wp:posOffset>
          </wp:positionV>
          <wp:extent cx="6048375" cy="939165"/>
          <wp:effectExtent l="0" t="0" r="0" b="0"/>
          <wp:wrapSquare wrapText="bothSides"/>
          <wp:docPr id="3" name="Immagin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96"/>
    <w:rsid w:val="00011BBC"/>
    <w:rsid w:val="000139A1"/>
    <w:rsid w:val="00013BFA"/>
    <w:rsid w:val="000167BD"/>
    <w:rsid w:val="0001705D"/>
    <w:rsid w:val="0002786E"/>
    <w:rsid w:val="0002786F"/>
    <w:rsid w:val="0003321A"/>
    <w:rsid w:val="00034222"/>
    <w:rsid w:val="000719AF"/>
    <w:rsid w:val="00076018"/>
    <w:rsid w:val="00077FC0"/>
    <w:rsid w:val="00097DB0"/>
    <w:rsid w:val="000A6891"/>
    <w:rsid w:val="000B5006"/>
    <w:rsid w:val="000D122E"/>
    <w:rsid w:val="000E0491"/>
    <w:rsid w:val="000E76F7"/>
    <w:rsid w:val="000E778C"/>
    <w:rsid w:val="0010334B"/>
    <w:rsid w:val="0010424E"/>
    <w:rsid w:val="00107C95"/>
    <w:rsid w:val="001138E4"/>
    <w:rsid w:val="00124635"/>
    <w:rsid w:val="00135176"/>
    <w:rsid w:val="00156896"/>
    <w:rsid w:val="00163A9F"/>
    <w:rsid w:val="00177645"/>
    <w:rsid w:val="00181771"/>
    <w:rsid w:val="0018540A"/>
    <w:rsid w:val="00187EF1"/>
    <w:rsid w:val="001962CD"/>
    <w:rsid w:val="001B2E70"/>
    <w:rsid w:val="001B5507"/>
    <w:rsid w:val="001D4E2E"/>
    <w:rsid w:val="001E5A29"/>
    <w:rsid w:val="00203071"/>
    <w:rsid w:val="00216E3D"/>
    <w:rsid w:val="00245616"/>
    <w:rsid w:val="00254718"/>
    <w:rsid w:val="002647AE"/>
    <w:rsid w:val="00265478"/>
    <w:rsid w:val="002907A8"/>
    <w:rsid w:val="00290842"/>
    <w:rsid w:val="002952CC"/>
    <w:rsid w:val="002B1A67"/>
    <w:rsid w:val="002C301E"/>
    <w:rsid w:val="002E5D32"/>
    <w:rsid w:val="002F1338"/>
    <w:rsid w:val="002F3995"/>
    <w:rsid w:val="003060B3"/>
    <w:rsid w:val="00307FBC"/>
    <w:rsid w:val="00315E50"/>
    <w:rsid w:val="003245B0"/>
    <w:rsid w:val="00327F91"/>
    <w:rsid w:val="00343CC8"/>
    <w:rsid w:val="00347716"/>
    <w:rsid w:val="00351E6A"/>
    <w:rsid w:val="0036092B"/>
    <w:rsid w:val="003611B5"/>
    <w:rsid w:val="0037127F"/>
    <w:rsid w:val="00371372"/>
    <w:rsid w:val="003779D5"/>
    <w:rsid w:val="003979AD"/>
    <w:rsid w:val="003B463B"/>
    <w:rsid w:val="003C2ACE"/>
    <w:rsid w:val="003C615F"/>
    <w:rsid w:val="003D7FA0"/>
    <w:rsid w:val="003E1FA4"/>
    <w:rsid w:val="003E2913"/>
    <w:rsid w:val="003E41D5"/>
    <w:rsid w:val="004021CF"/>
    <w:rsid w:val="00412EF1"/>
    <w:rsid w:val="0041583A"/>
    <w:rsid w:val="00416F58"/>
    <w:rsid w:val="0042173E"/>
    <w:rsid w:val="004251F2"/>
    <w:rsid w:val="004308AF"/>
    <w:rsid w:val="00434235"/>
    <w:rsid w:val="004347C7"/>
    <w:rsid w:val="00457630"/>
    <w:rsid w:val="00465169"/>
    <w:rsid w:val="00473F28"/>
    <w:rsid w:val="004754CD"/>
    <w:rsid w:val="00476669"/>
    <w:rsid w:val="00482A98"/>
    <w:rsid w:val="00486333"/>
    <w:rsid w:val="004959F5"/>
    <w:rsid w:val="0049796A"/>
    <w:rsid w:val="004B29E2"/>
    <w:rsid w:val="004D4C67"/>
    <w:rsid w:val="004E1894"/>
    <w:rsid w:val="004E1A84"/>
    <w:rsid w:val="004E605A"/>
    <w:rsid w:val="004F2F99"/>
    <w:rsid w:val="00536FAF"/>
    <w:rsid w:val="005552B7"/>
    <w:rsid w:val="00556E95"/>
    <w:rsid w:val="00566304"/>
    <w:rsid w:val="00573FAA"/>
    <w:rsid w:val="00574A9C"/>
    <w:rsid w:val="00576395"/>
    <w:rsid w:val="0058182F"/>
    <w:rsid w:val="00584785"/>
    <w:rsid w:val="00584C61"/>
    <w:rsid w:val="005916F7"/>
    <w:rsid w:val="005923CD"/>
    <w:rsid w:val="005975AC"/>
    <w:rsid w:val="005A42B5"/>
    <w:rsid w:val="005A741A"/>
    <w:rsid w:val="005B1957"/>
    <w:rsid w:val="005D6542"/>
    <w:rsid w:val="005F2BB7"/>
    <w:rsid w:val="00605456"/>
    <w:rsid w:val="00611A9B"/>
    <w:rsid w:val="006133F3"/>
    <w:rsid w:val="00621F73"/>
    <w:rsid w:val="00633AD7"/>
    <w:rsid w:val="00642342"/>
    <w:rsid w:val="00642DD8"/>
    <w:rsid w:val="00656FF2"/>
    <w:rsid w:val="00657142"/>
    <w:rsid w:val="0067309A"/>
    <w:rsid w:val="006731E7"/>
    <w:rsid w:val="00673F96"/>
    <w:rsid w:val="00682E07"/>
    <w:rsid w:val="006871D8"/>
    <w:rsid w:val="0068773C"/>
    <w:rsid w:val="006A391B"/>
    <w:rsid w:val="006B4FD1"/>
    <w:rsid w:val="006C4441"/>
    <w:rsid w:val="006D7C8D"/>
    <w:rsid w:val="006F2D76"/>
    <w:rsid w:val="0070644C"/>
    <w:rsid w:val="00722BCA"/>
    <w:rsid w:val="00751BA4"/>
    <w:rsid w:val="00755CEF"/>
    <w:rsid w:val="00756115"/>
    <w:rsid w:val="0077026F"/>
    <w:rsid w:val="00775CE6"/>
    <w:rsid w:val="00781F02"/>
    <w:rsid w:val="00782B76"/>
    <w:rsid w:val="007A366E"/>
    <w:rsid w:val="007D256F"/>
    <w:rsid w:val="007F714F"/>
    <w:rsid w:val="00802B3E"/>
    <w:rsid w:val="00821ECA"/>
    <w:rsid w:val="00840D11"/>
    <w:rsid w:val="008452F3"/>
    <w:rsid w:val="00846514"/>
    <w:rsid w:val="00855620"/>
    <w:rsid w:val="00855C14"/>
    <w:rsid w:val="008758E9"/>
    <w:rsid w:val="008E1698"/>
    <w:rsid w:val="008E41E4"/>
    <w:rsid w:val="008E7078"/>
    <w:rsid w:val="009035E0"/>
    <w:rsid w:val="00915647"/>
    <w:rsid w:val="00916A93"/>
    <w:rsid w:val="00925E71"/>
    <w:rsid w:val="00942209"/>
    <w:rsid w:val="00943381"/>
    <w:rsid w:val="0096468C"/>
    <w:rsid w:val="00965A6A"/>
    <w:rsid w:val="009715FE"/>
    <w:rsid w:val="0097178F"/>
    <w:rsid w:val="00980C3D"/>
    <w:rsid w:val="00987DC5"/>
    <w:rsid w:val="00995106"/>
    <w:rsid w:val="009A4494"/>
    <w:rsid w:val="009A5FD8"/>
    <w:rsid w:val="009C662A"/>
    <w:rsid w:val="009D1E07"/>
    <w:rsid w:val="009F28B3"/>
    <w:rsid w:val="00A004AD"/>
    <w:rsid w:val="00A0319C"/>
    <w:rsid w:val="00A109A0"/>
    <w:rsid w:val="00A111DF"/>
    <w:rsid w:val="00A16A07"/>
    <w:rsid w:val="00A305F1"/>
    <w:rsid w:val="00A459C9"/>
    <w:rsid w:val="00A46054"/>
    <w:rsid w:val="00A467B5"/>
    <w:rsid w:val="00A6029F"/>
    <w:rsid w:val="00A64A32"/>
    <w:rsid w:val="00A7127E"/>
    <w:rsid w:val="00A7728B"/>
    <w:rsid w:val="00A8229F"/>
    <w:rsid w:val="00A86AAD"/>
    <w:rsid w:val="00A90C36"/>
    <w:rsid w:val="00A92DD9"/>
    <w:rsid w:val="00AA5621"/>
    <w:rsid w:val="00AC141A"/>
    <w:rsid w:val="00AC3BD6"/>
    <w:rsid w:val="00AC5EC6"/>
    <w:rsid w:val="00AC64C1"/>
    <w:rsid w:val="00AD63D1"/>
    <w:rsid w:val="00B12E36"/>
    <w:rsid w:val="00B14ACD"/>
    <w:rsid w:val="00B174EF"/>
    <w:rsid w:val="00B2768B"/>
    <w:rsid w:val="00B814DB"/>
    <w:rsid w:val="00B97798"/>
    <w:rsid w:val="00BA0496"/>
    <w:rsid w:val="00BA06ED"/>
    <w:rsid w:val="00BB0F9D"/>
    <w:rsid w:val="00BB4266"/>
    <w:rsid w:val="00BB601E"/>
    <w:rsid w:val="00BC0444"/>
    <w:rsid w:val="00BC3A6C"/>
    <w:rsid w:val="00BD57F6"/>
    <w:rsid w:val="00BE661C"/>
    <w:rsid w:val="00C03373"/>
    <w:rsid w:val="00C14861"/>
    <w:rsid w:val="00C148C0"/>
    <w:rsid w:val="00C246E8"/>
    <w:rsid w:val="00C36016"/>
    <w:rsid w:val="00C409A9"/>
    <w:rsid w:val="00C44D69"/>
    <w:rsid w:val="00C754A4"/>
    <w:rsid w:val="00C97969"/>
    <w:rsid w:val="00CA386A"/>
    <w:rsid w:val="00CD37DB"/>
    <w:rsid w:val="00CD6624"/>
    <w:rsid w:val="00CE0383"/>
    <w:rsid w:val="00CE3B30"/>
    <w:rsid w:val="00CE43DA"/>
    <w:rsid w:val="00CE448B"/>
    <w:rsid w:val="00CE581F"/>
    <w:rsid w:val="00CE70BF"/>
    <w:rsid w:val="00D03649"/>
    <w:rsid w:val="00D10AE2"/>
    <w:rsid w:val="00D35273"/>
    <w:rsid w:val="00D35B44"/>
    <w:rsid w:val="00D5042B"/>
    <w:rsid w:val="00D62CCF"/>
    <w:rsid w:val="00D81102"/>
    <w:rsid w:val="00D942FB"/>
    <w:rsid w:val="00D97502"/>
    <w:rsid w:val="00DA0FDE"/>
    <w:rsid w:val="00DA6BB3"/>
    <w:rsid w:val="00DB5ABD"/>
    <w:rsid w:val="00DC17CE"/>
    <w:rsid w:val="00DC17F4"/>
    <w:rsid w:val="00DD05F4"/>
    <w:rsid w:val="00DD0600"/>
    <w:rsid w:val="00DD1F0A"/>
    <w:rsid w:val="00DD31E3"/>
    <w:rsid w:val="00DE3C0F"/>
    <w:rsid w:val="00DE7735"/>
    <w:rsid w:val="00E10F3C"/>
    <w:rsid w:val="00E11364"/>
    <w:rsid w:val="00E14C16"/>
    <w:rsid w:val="00E354C9"/>
    <w:rsid w:val="00E37B5E"/>
    <w:rsid w:val="00E43F49"/>
    <w:rsid w:val="00E6528B"/>
    <w:rsid w:val="00E65A24"/>
    <w:rsid w:val="00E75B86"/>
    <w:rsid w:val="00E76E11"/>
    <w:rsid w:val="00E775C8"/>
    <w:rsid w:val="00E77EB9"/>
    <w:rsid w:val="00E85C7C"/>
    <w:rsid w:val="00E901C9"/>
    <w:rsid w:val="00E91C96"/>
    <w:rsid w:val="00EA64E4"/>
    <w:rsid w:val="00EB0C3C"/>
    <w:rsid w:val="00EB2433"/>
    <w:rsid w:val="00EC770F"/>
    <w:rsid w:val="00ED2DB4"/>
    <w:rsid w:val="00EE439E"/>
    <w:rsid w:val="00EE6885"/>
    <w:rsid w:val="00F16974"/>
    <w:rsid w:val="00F30832"/>
    <w:rsid w:val="00F3571F"/>
    <w:rsid w:val="00F412DE"/>
    <w:rsid w:val="00F4223F"/>
    <w:rsid w:val="00F42ED6"/>
    <w:rsid w:val="00F51293"/>
    <w:rsid w:val="00F72261"/>
    <w:rsid w:val="00F86743"/>
    <w:rsid w:val="00F94149"/>
    <w:rsid w:val="00FA203F"/>
    <w:rsid w:val="00FA275A"/>
    <w:rsid w:val="00FB281B"/>
    <w:rsid w:val="00FB612D"/>
    <w:rsid w:val="00FC226F"/>
    <w:rsid w:val="00FD7179"/>
    <w:rsid w:val="00FE04D5"/>
    <w:rsid w:val="00FF220A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0F1C1E"/>
  <w15:chartTrackingRefBased/>
  <w15:docId w15:val="{66F93A25-FAB7-D14A-B155-1CBB540C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EC770F"/>
    <w:pPr>
      <w:keepNext/>
      <w:spacing w:after="60" w:line="360" w:lineRule="auto"/>
      <w:jc w:val="center"/>
      <w:outlineLvl w:val="0"/>
    </w:pPr>
    <w:rPr>
      <w:rFonts w:ascii="Palatino Linotype" w:hAnsi="Palatino Linotype"/>
      <w:b/>
      <w:bCs/>
      <w:kern w:val="32"/>
      <w:sz w:val="28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611A9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611A9B"/>
    <w:pPr>
      <w:tabs>
        <w:tab w:val="center" w:pos="4819"/>
        <w:tab w:val="right" w:pos="9638"/>
      </w:tabs>
    </w:pPr>
  </w:style>
  <w:style w:type="character" w:customStyle="1" w:styleId="Titolo1Carattere">
    <w:name w:val="Titolo 1 Carattere"/>
    <w:link w:val="Titolo1"/>
    <w:rsid w:val="00EC770F"/>
    <w:rPr>
      <w:rFonts w:ascii="Palatino Linotype" w:hAnsi="Palatino Linotype"/>
      <w:b/>
      <w:bCs/>
      <w:kern w:val="32"/>
      <w:sz w:val="28"/>
      <w:szCs w:val="32"/>
    </w:rPr>
  </w:style>
  <w:style w:type="table" w:styleId="Grigliatabella">
    <w:name w:val="Table Grid"/>
    <w:basedOn w:val="Tabellanormale"/>
    <w:rsid w:val="00013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enabotta/Documents/05.APERTI/revisione%20logo%20SBA/04.%20CARTA%20INTESTA/bozz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bozza.dotx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Utente di Microsoft Office</dc:creator>
  <cp:keywords/>
  <dc:description/>
  <cp:lastModifiedBy>Danilo Deana</cp:lastModifiedBy>
  <cp:revision>4</cp:revision>
  <cp:lastPrinted>2008-02-28T14:01:00Z</cp:lastPrinted>
  <dcterms:created xsi:type="dcterms:W3CDTF">2021-05-05T12:30:00Z</dcterms:created>
  <dcterms:modified xsi:type="dcterms:W3CDTF">2021-10-07T04:11:00Z</dcterms:modified>
</cp:coreProperties>
</file>